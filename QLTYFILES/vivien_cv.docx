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BD7B" w14:textId="77F34AEC" w:rsidR="001F67A0" w:rsidRDefault="007A3B3E" w:rsidP="00E22E87">
      <w:pPr>
        <w:pStyle w:val="NoSpacing"/>
      </w:pPr>
      <w:r>
        <w:rPr>
          <w:noProof/>
        </w:rPr>
        <w:pict w14:anchorId="76B957B9">
          <v:group id="Group 1" o:spid="_x0000_s2060" alt="Decorative" style="position:absolute;margin-left:0;margin-top:0;width:544.8pt;height:152.4pt;z-index:-251657216;mso-position-horizontal:left;mso-position-horizontal-relative:margin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">
            <v:rect id="Red rectangle" o:spid="_x0000_s2061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Red circle" o:spid="_x0000_s2062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<v:stroke joinstyle="miter"/>
            </v:shape>
            <v:oval id="White circle" o:spid="_x0000_s2063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<v:stroke joinstyle="miter"/>
            </v:oval>
            <w10:wrap anchorx="margin"/>
            <w10:anchorlock/>
          </v:group>
        </w:pict>
      </w:r>
    </w:p>
    <w:tbl>
      <w:tblPr>
        <w:tblW w:w="1075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36"/>
        <w:gridCol w:w="422"/>
        <w:gridCol w:w="615"/>
        <w:gridCol w:w="1568"/>
        <w:gridCol w:w="2610"/>
        <w:gridCol w:w="2348"/>
        <w:gridCol w:w="252"/>
      </w:tblGrid>
      <w:tr w:rsidR="001F67A0" w14:paraId="57C4EDFB" w14:textId="77777777" w:rsidTr="50CD799F">
        <w:trPr>
          <w:trHeight w:val="2278"/>
        </w:trPr>
        <w:tc>
          <w:tcPr>
            <w:tcW w:w="3358" w:type="dxa"/>
            <w:gridSpan w:val="2"/>
            <w:vAlign w:val="center"/>
          </w:tcPr>
          <w:p w14:paraId="0529DF2B" w14:textId="1AEEEEDF" w:rsidR="001F67A0" w:rsidRDefault="00410CA6" w:rsidP="00410CA6">
            <w:pPr>
              <w:pStyle w:val="Initials"/>
              <w:jc w:val="left"/>
            </w:pPr>
            <w:r>
              <w:t xml:space="preserve">   </w:t>
            </w:r>
            <w:r w:rsidR="00F50D2D">
              <w:t>VN</w:t>
            </w:r>
            <w:r w:rsidR="00E04AE6">
              <w:t xml:space="preserve"> </w:t>
            </w:r>
          </w:p>
        </w:tc>
        <w:tc>
          <w:tcPr>
            <w:tcW w:w="615" w:type="dxa"/>
            <w:vAlign w:val="center"/>
          </w:tcPr>
          <w:p w14:paraId="3263330A" w14:textId="77777777" w:rsidR="001F67A0" w:rsidRDefault="001F67A0" w:rsidP="00E83EDC">
            <w:pPr>
              <w:pStyle w:val="NoSpacing"/>
              <w:jc w:val="center"/>
            </w:pPr>
          </w:p>
        </w:tc>
        <w:tc>
          <w:tcPr>
            <w:tcW w:w="6526" w:type="dxa"/>
            <w:gridSpan w:val="3"/>
            <w:vAlign w:val="center"/>
          </w:tcPr>
          <w:p w14:paraId="22A9C5E0" w14:textId="28D49149" w:rsidR="001F67A0" w:rsidRDefault="00F50D2D" w:rsidP="00E83EDC">
            <w:pPr>
              <w:pStyle w:val="Heading1"/>
            </w:pPr>
            <w:r>
              <w:t xml:space="preserve">Vivien </w:t>
            </w:r>
            <w:r w:rsidR="701CF77A">
              <w:t>Nixon</w:t>
            </w:r>
          </w:p>
          <w:p w14:paraId="6618E18A" w14:textId="21762A16" w:rsidR="001F67A0" w:rsidRPr="003A05FE" w:rsidRDefault="003977B1" w:rsidP="00E83EDC">
            <w:pPr>
              <w:pStyle w:val="Heading2"/>
            </w:pPr>
            <w:r>
              <w:t>dob</w:t>
            </w:r>
            <w:r w:rsidR="001F67A0">
              <w:t>|</w:t>
            </w:r>
            <w:r>
              <w:t>13/09/2005 (17</w:t>
            </w:r>
            <w:r w:rsidR="00E64E97">
              <w:t xml:space="preserve"> </w:t>
            </w:r>
            <w:r w:rsidR="79B644F6">
              <w:t>yrs.</w:t>
            </w:r>
            <w:r>
              <w:t>)</w:t>
            </w:r>
            <w:r w:rsidR="001F67A0">
              <w:t xml:space="preserve"> </w:t>
            </w:r>
          </w:p>
        </w:tc>
        <w:tc>
          <w:tcPr>
            <w:tcW w:w="252" w:type="dxa"/>
            <w:vAlign w:val="center"/>
          </w:tcPr>
          <w:p w14:paraId="639149B1" w14:textId="77777777" w:rsidR="001F67A0" w:rsidRDefault="001F67A0" w:rsidP="00E83EDC">
            <w:pPr>
              <w:pStyle w:val="NoSpacing"/>
              <w:jc w:val="right"/>
            </w:pPr>
          </w:p>
        </w:tc>
      </w:tr>
      <w:tr w:rsidR="001F67A0" w14:paraId="24E822A2" w14:textId="77777777" w:rsidTr="50CD799F">
        <w:trPr>
          <w:trHeight w:val="907"/>
        </w:trPr>
        <w:tc>
          <w:tcPr>
            <w:tcW w:w="3358" w:type="dxa"/>
            <w:gridSpan w:val="2"/>
          </w:tcPr>
          <w:p w14:paraId="38EA987E" w14:textId="77777777" w:rsidR="001F67A0" w:rsidRDefault="001F67A0" w:rsidP="00E83EDC">
            <w:pPr>
              <w:pStyle w:val="NoSpacing"/>
            </w:pPr>
          </w:p>
        </w:tc>
        <w:tc>
          <w:tcPr>
            <w:tcW w:w="615" w:type="dxa"/>
          </w:tcPr>
          <w:p w14:paraId="1AE8D93E" w14:textId="77777777" w:rsidR="001F67A0" w:rsidRDefault="001F67A0" w:rsidP="00E83EDC">
            <w:pPr>
              <w:pStyle w:val="NoSpacing"/>
            </w:pPr>
          </w:p>
        </w:tc>
        <w:tc>
          <w:tcPr>
            <w:tcW w:w="6778" w:type="dxa"/>
            <w:gridSpan w:val="4"/>
          </w:tcPr>
          <w:p w14:paraId="71E2CD3A" w14:textId="77777777" w:rsidR="001F67A0" w:rsidRDefault="001F67A0" w:rsidP="00E83EDC">
            <w:pPr>
              <w:pStyle w:val="NoSpacing"/>
            </w:pPr>
          </w:p>
        </w:tc>
      </w:tr>
      <w:tr w:rsidR="001F67A0" w14:paraId="05D77C6A" w14:textId="77777777" w:rsidTr="50CD799F">
        <w:trPr>
          <w:trHeight w:val="399"/>
        </w:trPr>
        <w:tc>
          <w:tcPr>
            <w:tcW w:w="3358" w:type="dxa"/>
            <w:gridSpan w:val="2"/>
            <w:tcBorders>
              <w:bottom w:val="single" w:sz="48" w:space="0" w:color="EA4E4E" w:themeColor="accent1"/>
            </w:tcBorders>
          </w:tcPr>
          <w:p w14:paraId="78855E5D" w14:textId="77777777" w:rsidR="001F67A0" w:rsidRDefault="00000000" w:rsidP="00E83EDC">
            <w:pPr>
              <w:pStyle w:val="Heading3"/>
            </w:pPr>
            <w:sdt>
              <w:sdtPr>
                <w:id w:val="319159961"/>
                <w:placeholder>
                  <w:docPart w:val="F177B23B42564C7DAB1CE2FA52188F2F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Objective</w:t>
                </w:r>
              </w:sdtContent>
            </w:sdt>
          </w:p>
        </w:tc>
        <w:tc>
          <w:tcPr>
            <w:tcW w:w="615" w:type="dxa"/>
          </w:tcPr>
          <w:p w14:paraId="2F821ADC" w14:textId="77777777" w:rsidR="001F67A0" w:rsidRDefault="001F67A0" w:rsidP="00E83EDC">
            <w:pPr>
              <w:pStyle w:val="NoSpacing"/>
            </w:pPr>
          </w:p>
        </w:tc>
        <w:tc>
          <w:tcPr>
            <w:tcW w:w="6778" w:type="dxa"/>
            <w:gridSpan w:val="4"/>
            <w:tcBorders>
              <w:bottom w:val="single" w:sz="48" w:space="0" w:color="EA4E4E" w:themeColor="accent1"/>
            </w:tcBorders>
          </w:tcPr>
          <w:p w14:paraId="2D4D342D" w14:textId="77777777" w:rsidR="001F67A0" w:rsidRDefault="00000000" w:rsidP="001F67A0">
            <w:pPr>
              <w:pStyle w:val="Heading3"/>
            </w:pPr>
            <w:sdt>
              <w:sdtPr>
                <w:id w:val="1217937480"/>
                <w:placeholder>
                  <w:docPart w:val="EC47F916166343F59CB91393980FB94C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Experience</w:t>
                </w:r>
              </w:sdtContent>
            </w:sdt>
          </w:p>
        </w:tc>
      </w:tr>
      <w:tr w:rsidR="001F67A0" w14:paraId="5DC140E3" w14:textId="77777777" w:rsidTr="50CD799F">
        <w:trPr>
          <w:trHeight w:val="3122"/>
        </w:trPr>
        <w:tc>
          <w:tcPr>
            <w:tcW w:w="3358" w:type="dxa"/>
            <w:gridSpan w:val="2"/>
            <w:tcBorders>
              <w:top w:val="single" w:sz="48" w:space="0" w:color="EA4E4E" w:themeColor="accent1"/>
            </w:tcBorders>
          </w:tcPr>
          <w:p w14:paraId="36CCAEB9" w14:textId="77777777" w:rsidR="001F67A0" w:rsidRDefault="001F67A0" w:rsidP="00E83EDC"/>
          <w:p w14:paraId="615F1929" w14:textId="4A5D0E65" w:rsidR="001F67A0" w:rsidRDefault="553F6B82" w:rsidP="50CD799F">
            <w:pPr>
              <w:pStyle w:val="NoSpacing"/>
              <w:rPr>
                <w:sz w:val="24"/>
                <w:szCs w:val="24"/>
              </w:rPr>
            </w:pPr>
            <w:r w:rsidRPr="50CD799F">
              <w:rPr>
                <w:sz w:val="24"/>
                <w:szCs w:val="24"/>
              </w:rPr>
              <w:t>To be given a chance to fulfill my potential and contribute to the expansion of the organization</w:t>
            </w:r>
            <w:r w:rsidR="152A33AA" w:rsidRPr="50CD799F">
              <w:rPr>
                <w:sz w:val="24"/>
                <w:szCs w:val="24"/>
              </w:rPr>
              <w:t>.</w:t>
            </w:r>
          </w:p>
          <w:p w14:paraId="4A1A87FE" w14:textId="0D6246D6" w:rsidR="001F67A0" w:rsidRDefault="152A33AA" w:rsidP="50CD799F">
            <w:pPr>
              <w:pStyle w:val="NoSpacing"/>
              <w:rPr>
                <w:rFonts w:ascii="Rockwell" w:eastAsia="Rockwell" w:hAnsi="Rockwell" w:cs="Rockwell"/>
                <w:color w:val="202124"/>
                <w:sz w:val="24"/>
                <w:szCs w:val="24"/>
              </w:rPr>
            </w:pPr>
            <w:r w:rsidRPr="50CD799F">
              <w:rPr>
                <w:rFonts w:ascii="Rockwell" w:eastAsia="Rockwell" w:hAnsi="Rockwell" w:cs="Rockwell"/>
                <w:color w:val="202124"/>
                <w:sz w:val="24"/>
                <w:szCs w:val="24"/>
              </w:rPr>
              <w:t>And trying to find a position at a business where I can begin my career and develop useful skills set.</w:t>
            </w:r>
          </w:p>
        </w:tc>
        <w:tc>
          <w:tcPr>
            <w:tcW w:w="615" w:type="dxa"/>
          </w:tcPr>
          <w:p w14:paraId="76DFF64F" w14:textId="77777777" w:rsidR="001F67A0" w:rsidRDefault="001F67A0" w:rsidP="00E83EDC">
            <w:pPr>
              <w:pStyle w:val="NoSpacing"/>
            </w:pPr>
          </w:p>
        </w:tc>
        <w:tc>
          <w:tcPr>
            <w:tcW w:w="6778" w:type="dxa"/>
            <w:gridSpan w:val="4"/>
            <w:tcBorders>
              <w:top w:val="single" w:sz="48" w:space="0" w:color="EA4E4E" w:themeColor="accent1"/>
            </w:tcBorders>
          </w:tcPr>
          <w:p w14:paraId="08F92924" w14:textId="4777F929" w:rsidR="001F67A0" w:rsidRDefault="0074471D" w:rsidP="00E83ED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Cental</w:t>
            </w:r>
            <w:r w:rsidR="00710642">
              <w:rPr>
                <w:b/>
                <w:bCs/>
              </w:rPr>
              <w:t xml:space="preserve">- (A company that </w:t>
            </w:r>
            <w:r w:rsidR="00710642" w:rsidRPr="00710642">
              <w:rPr>
                <w:rFonts w:ascii="Arial" w:hAnsi="Arial" w:cs="Arial"/>
                <w:b/>
                <w:bCs/>
                <w:sz w:val="21"/>
                <w:szCs w:val="21"/>
                <w:shd w:val="clear" w:color="auto" w:fill="FFFFFF"/>
              </w:rPr>
              <w:t>designs and manufactures Modular Infrastructure for the Data Centre</w:t>
            </w:r>
            <w:r w:rsidR="00710642">
              <w:rPr>
                <w:b/>
                <w:bCs/>
              </w:rPr>
              <w:t>) 3 months sept – dec 2021</w:t>
            </w:r>
          </w:p>
          <w:p w14:paraId="75EBC550" w14:textId="77777777" w:rsidR="00710642" w:rsidRPr="0074471D" w:rsidRDefault="00710642" w:rsidP="00E83EDC">
            <w:pPr>
              <w:pStyle w:val="NoSpacing"/>
              <w:rPr>
                <w:b/>
                <w:bCs/>
              </w:rPr>
            </w:pPr>
          </w:p>
          <w:p w14:paraId="71783949" w14:textId="3D08CAA6" w:rsidR="001F67A0" w:rsidRDefault="0074471D" w:rsidP="00E83EDC">
            <w:pPr>
              <w:pStyle w:val="NoSpacing"/>
            </w:pPr>
            <w:r>
              <w:t xml:space="preserve">Provided </w:t>
            </w:r>
            <w:r w:rsidR="00710642">
              <w:t>friendly</w:t>
            </w:r>
            <w:r>
              <w:t xml:space="preserve"> and </w:t>
            </w:r>
            <w:r w:rsidR="00710642">
              <w:t>efficient</w:t>
            </w:r>
            <w:r>
              <w:t xml:space="preserve"> service in an extremely busy workspace. </w:t>
            </w:r>
          </w:p>
          <w:p w14:paraId="3A914996" w14:textId="40A17F2F" w:rsidR="0074471D" w:rsidRDefault="0074471D" w:rsidP="00E83EDC">
            <w:pPr>
              <w:pStyle w:val="NoSpacing"/>
            </w:pPr>
            <w:r>
              <w:t>Operated to my best and didn’t take any shortcuts until tasks were done to my best</w:t>
            </w:r>
            <w:r w:rsidR="00710642">
              <w:t xml:space="preserve"> and up to standard.</w:t>
            </w:r>
          </w:p>
          <w:p w14:paraId="44081087" w14:textId="6BB157C4" w:rsidR="00710642" w:rsidRDefault="00710642" w:rsidP="00E83EDC">
            <w:pPr>
              <w:pStyle w:val="NoSpacing"/>
            </w:pPr>
            <w:r>
              <w:t xml:space="preserve">Stacked shelves during certain times of the day to ensure that all products were displayed to improve organization and </w:t>
            </w:r>
            <w:r w:rsidR="00524F6D">
              <w:t>fellow co-worker’s productivity.</w:t>
            </w:r>
          </w:p>
          <w:p w14:paraId="2265F36A" w14:textId="77777777" w:rsidR="00710642" w:rsidRDefault="00710642" w:rsidP="00E83EDC">
            <w:pPr>
              <w:pStyle w:val="NoSpacing"/>
            </w:pPr>
          </w:p>
          <w:p w14:paraId="2C3A905E" w14:textId="77777777" w:rsidR="001F67A0" w:rsidRDefault="001F67A0" w:rsidP="00E83EDC">
            <w:pPr>
              <w:pStyle w:val="NoSpacing"/>
            </w:pPr>
          </w:p>
        </w:tc>
      </w:tr>
      <w:tr w:rsidR="001F67A0" w14:paraId="71826FAD" w14:textId="77777777" w:rsidTr="50CD799F">
        <w:trPr>
          <w:trHeight w:val="399"/>
        </w:trPr>
        <w:tc>
          <w:tcPr>
            <w:tcW w:w="3358" w:type="dxa"/>
            <w:gridSpan w:val="2"/>
            <w:tcBorders>
              <w:bottom w:val="single" w:sz="48" w:space="0" w:color="EA4E4E" w:themeColor="accent1"/>
            </w:tcBorders>
          </w:tcPr>
          <w:p w14:paraId="59E31D07" w14:textId="77777777" w:rsidR="001F67A0" w:rsidRDefault="00000000" w:rsidP="001F67A0">
            <w:pPr>
              <w:pStyle w:val="Heading3"/>
            </w:pPr>
            <w:sdt>
              <w:sdtPr>
                <w:id w:val="1490835561"/>
                <w:placeholder>
                  <w:docPart w:val="A410FB048BC9446A8F439B4CB4C8EC0B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Skills</w:t>
                </w:r>
              </w:sdtContent>
            </w:sdt>
          </w:p>
        </w:tc>
        <w:tc>
          <w:tcPr>
            <w:tcW w:w="615" w:type="dxa"/>
          </w:tcPr>
          <w:p w14:paraId="78DD8A34" w14:textId="77777777" w:rsidR="001F67A0" w:rsidRDefault="001F67A0" w:rsidP="00E83EDC">
            <w:pPr>
              <w:pStyle w:val="NoSpacing"/>
            </w:pPr>
          </w:p>
        </w:tc>
        <w:tc>
          <w:tcPr>
            <w:tcW w:w="6778" w:type="dxa"/>
            <w:gridSpan w:val="4"/>
            <w:tcBorders>
              <w:bottom w:val="single" w:sz="48" w:space="0" w:color="EA4E4E" w:themeColor="accent1"/>
            </w:tcBorders>
          </w:tcPr>
          <w:p w14:paraId="660BE5F9" w14:textId="77777777" w:rsidR="001F67A0" w:rsidRDefault="00000000" w:rsidP="001F67A0">
            <w:pPr>
              <w:pStyle w:val="Heading3"/>
            </w:pPr>
            <w:sdt>
              <w:sdtPr>
                <w:id w:val="1349516922"/>
                <w:placeholder>
                  <w:docPart w:val="270E744522684CDB92801F8C9298B347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Education</w:t>
                </w:r>
              </w:sdtContent>
            </w:sdt>
          </w:p>
        </w:tc>
      </w:tr>
      <w:tr w:rsidR="001F67A0" w14:paraId="6F6C2CD3" w14:textId="77777777" w:rsidTr="50CD799F">
        <w:trPr>
          <w:trHeight w:val="2292"/>
        </w:trPr>
        <w:tc>
          <w:tcPr>
            <w:tcW w:w="3358" w:type="dxa"/>
            <w:gridSpan w:val="2"/>
            <w:vMerge w:val="restart"/>
            <w:tcBorders>
              <w:top w:val="single" w:sz="48" w:space="0" w:color="EA4E4E" w:themeColor="accent1"/>
            </w:tcBorders>
          </w:tcPr>
          <w:p w14:paraId="3403211B" w14:textId="77777777" w:rsidR="001F67A0" w:rsidRDefault="001F67A0" w:rsidP="00E83EDC">
            <w:pPr>
              <w:pStyle w:val="NoSpacing"/>
            </w:pPr>
          </w:p>
          <w:p w14:paraId="491ABCD0" w14:textId="1E1A4C59" w:rsidR="001F67A0" w:rsidRDefault="00524F6D" w:rsidP="00524F6D">
            <w:pPr>
              <w:spacing w:after="240"/>
            </w:pPr>
            <w:r>
              <w:t>Quick in finding my way around technology.</w:t>
            </w:r>
          </w:p>
          <w:p w14:paraId="40AD69E9" w14:textId="529D14B1" w:rsidR="00524F6D" w:rsidRDefault="00524F6D" w:rsidP="00524F6D">
            <w:pPr>
              <w:spacing w:after="240"/>
            </w:pPr>
            <w:r>
              <w:t xml:space="preserve">Good </w:t>
            </w:r>
            <w:r w:rsidR="00E64E97">
              <w:t>at</w:t>
            </w:r>
            <w:r>
              <w:t xml:space="preserve"> communication</w:t>
            </w:r>
            <w:r w:rsidR="003977B1">
              <w:t xml:space="preserve"> and</w:t>
            </w:r>
            <w:r>
              <w:t xml:space="preserve"> </w:t>
            </w:r>
            <w:r w:rsidR="003977B1">
              <w:t xml:space="preserve">creating conversation amongst pupils. </w:t>
            </w:r>
          </w:p>
          <w:p w14:paraId="04ED074C" w14:textId="12D37008" w:rsidR="003977B1" w:rsidRPr="003977B1" w:rsidRDefault="4BA8CC04" w:rsidP="50CD799F">
            <w:pPr>
              <w:spacing w:after="240"/>
            </w:pPr>
            <w:r>
              <w:t>collaborating well with others in a team to achieve important goals.</w:t>
            </w:r>
          </w:p>
          <w:p w14:paraId="556E140B" w14:textId="410BF95D" w:rsidR="003977B1" w:rsidRPr="003977B1" w:rsidRDefault="7564EC52" w:rsidP="50CD799F">
            <w:pPr>
              <w:spacing w:after="240"/>
            </w:pPr>
            <w:r>
              <w:t xml:space="preserve">Being </w:t>
            </w:r>
            <w:r w:rsidR="0A4DB136">
              <w:t xml:space="preserve">organized, and </w:t>
            </w:r>
            <w:r>
              <w:t>managing workload</w:t>
            </w:r>
          </w:p>
        </w:tc>
        <w:tc>
          <w:tcPr>
            <w:tcW w:w="615" w:type="dxa"/>
            <w:vMerge w:val="restart"/>
          </w:tcPr>
          <w:p w14:paraId="7B03C10F" w14:textId="77777777" w:rsidR="001F67A0" w:rsidRDefault="001F67A0" w:rsidP="00E83EDC">
            <w:pPr>
              <w:pStyle w:val="NoSpacing"/>
            </w:pPr>
          </w:p>
        </w:tc>
        <w:tc>
          <w:tcPr>
            <w:tcW w:w="6778" w:type="dxa"/>
            <w:gridSpan w:val="4"/>
            <w:tcBorders>
              <w:top w:val="single" w:sz="48" w:space="0" w:color="EA4E4E" w:themeColor="accent1"/>
            </w:tcBorders>
          </w:tcPr>
          <w:p w14:paraId="13DBB556" w14:textId="15D74B28" w:rsidR="00410CA6" w:rsidRPr="00410CA6" w:rsidRDefault="00410CA6" w:rsidP="00E83EDC">
            <w:pPr>
              <w:pStyle w:val="NoSpacing"/>
              <w:rPr>
                <w:b/>
                <w:bCs/>
              </w:rPr>
            </w:pPr>
          </w:p>
          <w:p w14:paraId="48727FF2" w14:textId="3D2B75D1" w:rsidR="00410CA6" w:rsidRDefault="00410CA6" w:rsidP="00E83EDC">
            <w:pPr>
              <w:pStyle w:val="NoSpacing"/>
              <w:rPr>
                <w:b/>
                <w:bCs/>
              </w:rPr>
            </w:pPr>
            <w:r w:rsidRPr="00410CA6">
              <w:rPr>
                <w:b/>
                <w:bCs/>
              </w:rPr>
              <w:t>Leaving certificate, CBS, Carlow</w:t>
            </w:r>
          </w:p>
          <w:p w14:paraId="6DE44638" w14:textId="73953478" w:rsidR="00410CA6" w:rsidRPr="00410CA6" w:rsidRDefault="00410CA6" w:rsidP="00E83EDC">
            <w:pPr>
              <w:pStyle w:val="NoSpacing"/>
            </w:pPr>
            <w:r>
              <w:t xml:space="preserve">Math(H) English(H) Chemistry(H) Construction(H) DCG(H) </w:t>
            </w:r>
          </w:p>
          <w:p w14:paraId="7B14C95E" w14:textId="3CB81803" w:rsidR="001F67A0" w:rsidRDefault="00410CA6" w:rsidP="00E83EDC">
            <w:pPr>
              <w:pStyle w:val="NoSpacing"/>
            </w:pPr>
            <w:r>
              <w:t>Leavin</w:t>
            </w:r>
            <w:r w:rsidR="0074471D">
              <w:t>g.</w:t>
            </w:r>
            <w:r>
              <w:t>Cert</w:t>
            </w:r>
            <w:r w:rsidR="0074471D">
              <w:t>.</w:t>
            </w:r>
            <w:r>
              <w:t>Physical</w:t>
            </w:r>
            <w:r w:rsidR="0074471D">
              <w:t>.</w:t>
            </w:r>
            <w:r>
              <w:t>Education(H)</w:t>
            </w:r>
          </w:p>
          <w:p w14:paraId="68EC9FE5" w14:textId="77777777" w:rsidR="00410CA6" w:rsidRDefault="00410CA6" w:rsidP="00E83EDC">
            <w:pPr>
              <w:pStyle w:val="NoSpacing"/>
              <w:rPr>
                <w:b/>
                <w:bCs/>
              </w:rPr>
            </w:pPr>
          </w:p>
          <w:p w14:paraId="13AD3BE3" w14:textId="77777777" w:rsidR="00410CA6" w:rsidRDefault="00410CA6" w:rsidP="00E83ED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Junior Certificate,</w:t>
            </w:r>
          </w:p>
          <w:p w14:paraId="3AD09836" w14:textId="6CA333A5" w:rsidR="00410CA6" w:rsidRPr="00410CA6" w:rsidRDefault="00410CA6" w:rsidP="00E83EDC">
            <w:pPr>
              <w:pStyle w:val="NoSpacing"/>
            </w:pPr>
            <w:r>
              <w:t>English(H)-</w:t>
            </w:r>
            <w:r w:rsidR="0074471D">
              <w:t xml:space="preserve">B </w:t>
            </w:r>
            <w:r>
              <w:t>Science-</w:t>
            </w:r>
            <w:r w:rsidR="0074471D">
              <w:t>C</w:t>
            </w:r>
            <w:r>
              <w:t xml:space="preserve"> Woodwork-</w:t>
            </w:r>
            <w:r w:rsidR="0074471D">
              <w:t>A Math(H)-B Technical Graphics-A Geography-B History-</w:t>
            </w:r>
            <w:r w:rsidR="00524F6D">
              <w:t>B</w:t>
            </w:r>
          </w:p>
        </w:tc>
      </w:tr>
      <w:tr w:rsidR="001F67A0" w14:paraId="15FC7FB7" w14:textId="77777777" w:rsidTr="50CD799F">
        <w:trPr>
          <w:trHeight w:val="118"/>
        </w:trPr>
        <w:tc>
          <w:tcPr>
            <w:tcW w:w="3358" w:type="dxa"/>
            <w:gridSpan w:val="2"/>
            <w:vMerge/>
          </w:tcPr>
          <w:p w14:paraId="2400995C" w14:textId="77777777" w:rsidR="001F67A0" w:rsidRDefault="001F67A0" w:rsidP="00E83EDC">
            <w:pPr>
              <w:pStyle w:val="NoSpacing"/>
            </w:pPr>
          </w:p>
        </w:tc>
        <w:tc>
          <w:tcPr>
            <w:tcW w:w="615" w:type="dxa"/>
            <w:vMerge/>
          </w:tcPr>
          <w:p w14:paraId="460817E4" w14:textId="77777777" w:rsidR="001F67A0" w:rsidRDefault="001F67A0" w:rsidP="00E83EDC">
            <w:pPr>
              <w:pStyle w:val="NoSpacing"/>
            </w:pPr>
          </w:p>
        </w:tc>
        <w:tc>
          <w:tcPr>
            <w:tcW w:w="6778" w:type="dxa"/>
            <w:gridSpan w:val="4"/>
            <w:tcBorders>
              <w:bottom w:val="single" w:sz="48" w:space="0" w:color="EA4E4E" w:themeColor="accent1"/>
            </w:tcBorders>
          </w:tcPr>
          <w:p w14:paraId="3F896BE1" w14:textId="2F005CFF" w:rsidR="001F67A0" w:rsidRDefault="319BA7B3" w:rsidP="001F67A0">
            <w:pPr>
              <w:pStyle w:val="Heading3"/>
            </w:pPr>
            <w:r>
              <w:t>interests</w:t>
            </w:r>
            <w:r w:rsidR="003977B1">
              <w:t xml:space="preserve"> and </w:t>
            </w:r>
            <w:r w:rsidR="586746F8">
              <w:t>achievements</w:t>
            </w:r>
            <w:r w:rsidR="003977B1">
              <w:t xml:space="preserve"> </w:t>
            </w:r>
          </w:p>
        </w:tc>
      </w:tr>
      <w:tr w:rsidR="001F67A0" w14:paraId="5405A91F" w14:textId="77777777" w:rsidTr="50CD799F">
        <w:trPr>
          <w:trHeight w:val="1141"/>
        </w:trPr>
        <w:tc>
          <w:tcPr>
            <w:tcW w:w="3358" w:type="dxa"/>
            <w:gridSpan w:val="2"/>
            <w:vMerge/>
          </w:tcPr>
          <w:p w14:paraId="12BC5551" w14:textId="77777777" w:rsidR="001F67A0" w:rsidRDefault="001F67A0" w:rsidP="00E83EDC">
            <w:pPr>
              <w:pStyle w:val="NoSpacing"/>
            </w:pPr>
          </w:p>
        </w:tc>
        <w:tc>
          <w:tcPr>
            <w:tcW w:w="615" w:type="dxa"/>
            <w:vMerge/>
          </w:tcPr>
          <w:p w14:paraId="5E21C2FD" w14:textId="77777777" w:rsidR="001F67A0" w:rsidRDefault="001F67A0" w:rsidP="00E83EDC">
            <w:pPr>
              <w:pStyle w:val="NoSpacing"/>
            </w:pPr>
          </w:p>
        </w:tc>
        <w:tc>
          <w:tcPr>
            <w:tcW w:w="6778" w:type="dxa"/>
            <w:gridSpan w:val="4"/>
            <w:tcBorders>
              <w:top w:val="single" w:sz="48" w:space="0" w:color="EA4E4E" w:themeColor="accent1"/>
            </w:tcBorders>
          </w:tcPr>
          <w:p w14:paraId="294AA7B5" w14:textId="549FEAFE" w:rsidR="001F67A0" w:rsidRDefault="003977B1" w:rsidP="001F67A0">
            <w:r>
              <w:t>Participated in a French oral skit competition, ended 3</w:t>
            </w:r>
            <w:r w:rsidRPr="003977B1">
              <w:rPr>
                <w:vertAlign w:val="superscript"/>
              </w:rPr>
              <w:t>rd</w:t>
            </w:r>
            <w:r>
              <w:t xml:space="preserve"> overall in Ireland. </w:t>
            </w:r>
          </w:p>
          <w:p w14:paraId="64368BAA" w14:textId="1131B0D5" w:rsidR="00E64E97" w:rsidRDefault="00E64E97" w:rsidP="001F67A0">
            <w:r>
              <w:t xml:space="preserve">Member of Tinryland GAA club (senior) twice a week training and Hanover Harps soccer club </w:t>
            </w:r>
          </w:p>
          <w:p w14:paraId="1C21B411" w14:textId="06C5901E" w:rsidR="00E64E97" w:rsidRDefault="00E64E97" w:rsidP="001F67A0"/>
        </w:tc>
      </w:tr>
      <w:tr w:rsidR="001F67A0" w14:paraId="520A44B7" w14:textId="77777777" w:rsidTr="50CD799F">
        <w:trPr>
          <w:trHeight w:val="971"/>
        </w:trPr>
        <w:tc>
          <w:tcPr>
            <w:tcW w:w="3358" w:type="dxa"/>
            <w:gridSpan w:val="2"/>
          </w:tcPr>
          <w:p w14:paraId="7835E5E5" w14:textId="77777777" w:rsidR="001F67A0" w:rsidRDefault="001F67A0" w:rsidP="00E83EDC">
            <w:pPr>
              <w:pStyle w:val="NoSpacing"/>
            </w:pPr>
          </w:p>
        </w:tc>
        <w:tc>
          <w:tcPr>
            <w:tcW w:w="615" w:type="dxa"/>
          </w:tcPr>
          <w:p w14:paraId="46C18803" w14:textId="77777777" w:rsidR="001F67A0" w:rsidRDefault="001F67A0" w:rsidP="00E83EDC">
            <w:pPr>
              <w:pStyle w:val="NoSpacing"/>
            </w:pPr>
          </w:p>
        </w:tc>
        <w:tc>
          <w:tcPr>
            <w:tcW w:w="6778" w:type="dxa"/>
            <w:gridSpan w:val="4"/>
          </w:tcPr>
          <w:p w14:paraId="098BC4D1" w14:textId="77777777" w:rsidR="001F67A0" w:rsidRDefault="001F67A0" w:rsidP="00E83EDC">
            <w:pPr>
              <w:pStyle w:val="NoSpacing"/>
            </w:pPr>
          </w:p>
        </w:tc>
      </w:tr>
      <w:tr w:rsidR="001F67A0" w14:paraId="324E343C" w14:textId="77777777" w:rsidTr="50CD799F">
        <w:trPr>
          <w:trHeight w:val="544"/>
        </w:trPr>
        <w:tc>
          <w:tcPr>
            <w:tcW w:w="2936" w:type="dxa"/>
          </w:tcPr>
          <w:p w14:paraId="6EFB028F" w14:textId="156157D2" w:rsidR="001F67A0" w:rsidRDefault="007A3B3E" w:rsidP="00C27F01">
            <w:pPr>
              <w:pStyle w:val="NoSpacing"/>
              <w:jc w:val="center"/>
            </w:pPr>
            <w:r>
              <w:rPr>
                <w:noProof/>
              </w:rPr>
            </w:r>
            <w:r>
              <w:pict w14:anchorId="310D600B">
                <v:group id="Group 102" o:spid="_x0000_s2053" alt="Decorativ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JtzzEHuBwAAkjUAAA4AAAAAAAAAAAAAAAAALgIAAGRycy9lMm9Eb2MueG1sUEsB&#10;Ai0AFAAGAAgAAAAhAGhHG9DYAAAAAwEAAA8AAAAAAAAAAAAAAAAASAoAAGRycy9kb3ducmV2Lnht&#10;bFBLBQYAAAAABAAEAPMAAABNCwAAAAA=&#10;">
                  <o:lock v:ext="edit" aspectratio="t"/>
                  <v:oval id="Oval 28" o:spid="_x0000_s2054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" fillcolor="#ea4e4e" stroked="f" strokeweight="1pt">
                    <v:stroke joinstyle="miter"/>
                  </v:oval>
                  <v:group id="Group 29" o:spid="_x0000_s2055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Freeform 30" o:spid="_x0000_s2056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" path="m287158,209029l392549,138910r107960,70119l785097,,,,287158,209029xe" fillcolor="windowText" stroked="f" strokeweight="1pt">
                      <v:stroke joinstyle="miter"/>
                      <v:path arrowok="t" o:connecttype="custom" o:connectlocs="266223,209029;363931,138910;464020,209029;727861,0;0,0;266223,209029" o:connectangles="0,0,0,0,0,0"/>
                    </v:shape>
                    <v:shape id="Isosceles Triangle 90" o:spid="_x0000_s2057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" path="m,243343l179100,,372486,243343,,243343xe" fillcolor="windowText" stroked="f" strokeweight="1pt">
                      <v:stroke joinstyle="miter"/>
                      <v:path arrowok="t" o:connecttype="custom" o:connectlocs="0,243343;179100,0;372486,243343;0,243343" o:connectangles="0,0,0,0"/>
                    </v:shape>
                    <v:shape id="Isosceles Triangle 90" o:spid="_x0000_s2058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" path="m,243343l179100,,372486,243343,,243343xe" fillcolor="windowText" stroked="f" strokeweight="1pt">
                      <v:stroke joinstyle="miter"/>
                      <v:path arrowok="t" o:connecttype="custom" o:connectlocs="0,243343;179100,0;372486,243343;0,243343" o:connectangles="0,0,0,0"/>
                    </v:shap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3" o:spid="_x0000_s2059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" fillcolor="windowText" stroked="f" strokeweight="1pt"/>
                  </v:group>
                  <w10:wrap type="none"/>
                  <w10:anchorlock/>
                </v:group>
              </w:pict>
            </w:r>
          </w:p>
        </w:tc>
        <w:tc>
          <w:tcPr>
            <w:tcW w:w="2605" w:type="dxa"/>
            <w:gridSpan w:val="3"/>
          </w:tcPr>
          <w:p w14:paraId="2E9E1F3D" w14:textId="7915B3BE" w:rsidR="001F67A0" w:rsidRDefault="007A3B3E" w:rsidP="00C27F01">
            <w:pPr>
              <w:pStyle w:val="NoSpacing"/>
              <w:jc w:val="center"/>
            </w:pPr>
            <w:r>
              <w:rPr>
                <w:noProof/>
              </w:rPr>
            </w:r>
            <w:r>
              <w:pict w14:anchorId="03816CBE">
                <v:group id="Group 10" o:spid="_x0000_s2050" alt="Decorativ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SlLH+wURAACEXQAADgAAAAAAAAAAAAAAAAAuAgAAZHJzL2Uyb0RvYy54bWxQSwECLQAUAAYACAAA&#10;ACEAaEcb0NgAAAADAQAADwAAAAAAAAAAAAAAAABfEwAAZHJzL2Rvd25yZXYueG1sUEsFBgAAAAAE&#10;AAQA8wAAAGQUAAAAAA==&#10;">
                  <o:lock v:ext="edit" aspectratio="t"/>
                  <v:shape id="Circle around telephone symbol" o:spid="_x0000_s2051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" strokecolor="#ea4e4e" strokeweight="0">
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</v:shape>
                  <v:shape id="Telephone symbol" o:spid="_x0000_s2052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2610" w:type="dxa"/>
          </w:tcPr>
          <w:p w14:paraId="0321213C" w14:textId="77777777" w:rsidR="001F67A0" w:rsidRDefault="001F67A0" w:rsidP="00E83EDC">
            <w:pPr>
              <w:pStyle w:val="NoSpacing"/>
            </w:pPr>
          </w:p>
        </w:tc>
        <w:tc>
          <w:tcPr>
            <w:tcW w:w="2600" w:type="dxa"/>
            <w:gridSpan w:val="2"/>
          </w:tcPr>
          <w:p w14:paraId="2904A582" w14:textId="77777777" w:rsidR="001F67A0" w:rsidRDefault="001F67A0" w:rsidP="00E83EDC">
            <w:pPr>
              <w:pStyle w:val="NoSpacing"/>
            </w:pPr>
          </w:p>
        </w:tc>
      </w:tr>
      <w:tr w:rsidR="001F67A0" w14:paraId="5C323512" w14:textId="77777777" w:rsidTr="50CD799F">
        <w:trPr>
          <w:trHeight w:val="472"/>
        </w:trPr>
        <w:tc>
          <w:tcPr>
            <w:tcW w:w="2936" w:type="dxa"/>
            <w:vAlign w:val="bottom"/>
          </w:tcPr>
          <w:p w14:paraId="7D36C1A0" w14:textId="68015097" w:rsidR="001F67A0" w:rsidRPr="00C27F01" w:rsidRDefault="00000000" w:rsidP="00C27F01">
            <w:pPr>
              <w:pStyle w:val="Heading4"/>
              <w:jc w:val="center"/>
            </w:pPr>
            <w:hyperlink r:id="rId10">
              <w:r w:rsidR="00F50D2D" w:rsidRPr="50CD799F">
                <w:rPr>
                  <w:rStyle w:val="Hyperlink"/>
                </w:rPr>
                <w:t>vivien.nixon11@gmail.com</w:t>
              </w:r>
            </w:hyperlink>
          </w:p>
        </w:tc>
        <w:tc>
          <w:tcPr>
            <w:tcW w:w="2605" w:type="dxa"/>
            <w:gridSpan w:val="3"/>
            <w:vAlign w:val="bottom"/>
          </w:tcPr>
          <w:p w14:paraId="38AF238B" w14:textId="7AF27CD3" w:rsidR="001F67A0" w:rsidRPr="00C27F01" w:rsidRDefault="00F50D2D" w:rsidP="00C27F01">
            <w:pPr>
              <w:pStyle w:val="Heading4"/>
              <w:jc w:val="center"/>
            </w:pPr>
            <w:r>
              <w:t>+353 (89) 978 2536</w:t>
            </w:r>
          </w:p>
        </w:tc>
        <w:tc>
          <w:tcPr>
            <w:tcW w:w="2610" w:type="dxa"/>
            <w:vAlign w:val="bottom"/>
          </w:tcPr>
          <w:p w14:paraId="31F34E42" w14:textId="77777777" w:rsidR="001F67A0" w:rsidRPr="001F67A0" w:rsidRDefault="001F67A0" w:rsidP="001F67A0">
            <w:pPr>
              <w:pStyle w:val="Heading4"/>
            </w:pPr>
          </w:p>
        </w:tc>
        <w:tc>
          <w:tcPr>
            <w:tcW w:w="2600" w:type="dxa"/>
            <w:gridSpan w:val="2"/>
            <w:vAlign w:val="bottom"/>
          </w:tcPr>
          <w:p w14:paraId="5E0E0DBF" w14:textId="77777777" w:rsidR="001F67A0" w:rsidRPr="001F67A0" w:rsidRDefault="001F67A0" w:rsidP="001F67A0">
            <w:pPr>
              <w:pStyle w:val="Heading4"/>
            </w:pPr>
          </w:p>
        </w:tc>
      </w:tr>
    </w:tbl>
    <w:p w14:paraId="0D2AE7D5" w14:textId="77777777" w:rsidR="0007192B" w:rsidRDefault="0007192B" w:rsidP="00E22E87">
      <w:pPr>
        <w:pStyle w:val="NoSpacing"/>
      </w:pPr>
    </w:p>
    <w:sectPr w:rsidR="0007192B" w:rsidSect="001F67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288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9B748" w14:textId="77777777" w:rsidR="00312DEB" w:rsidRDefault="00312DEB" w:rsidP="00713050">
      <w:pPr>
        <w:spacing w:line="240" w:lineRule="auto"/>
      </w:pPr>
      <w:r>
        <w:separator/>
      </w:r>
    </w:p>
  </w:endnote>
  <w:endnote w:type="continuationSeparator" w:id="0">
    <w:p w14:paraId="02EA50B7" w14:textId="77777777" w:rsidR="00312DEB" w:rsidRDefault="00312DE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3CCF" w14:textId="77777777" w:rsidR="001954F3" w:rsidRDefault="00195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F2F2" w14:textId="77777777" w:rsidR="00C2098A" w:rsidRPr="001954F3" w:rsidRDefault="00C2098A" w:rsidP="001954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5F905" w14:textId="77777777" w:rsidR="001954F3" w:rsidRDefault="00195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9F550" w14:textId="77777777" w:rsidR="00312DEB" w:rsidRDefault="00312DEB" w:rsidP="00713050">
      <w:pPr>
        <w:spacing w:line="240" w:lineRule="auto"/>
      </w:pPr>
      <w:r>
        <w:separator/>
      </w:r>
    </w:p>
  </w:footnote>
  <w:footnote w:type="continuationSeparator" w:id="0">
    <w:p w14:paraId="000802D6" w14:textId="77777777" w:rsidR="00312DEB" w:rsidRDefault="00312DE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F9D0" w14:textId="77777777" w:rsidR="001954F3" w:rsidRDefault="001954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1A175" w14:textId="77777777" w:rsidR="001954F3" w:rsidRDefault="001954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880D3" w14:textId="77777777" w:rsidR="001954F3" w:rsidRDefault="00195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A6B6E"/>
    <w:multiLevelType w:val="hybridMultilevel"/>
    <w:tmpl w:val="72A22C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B6B73"/>
    <w:multiLevelType w:val="hybridMultilevel"/>
    <w:tmpl w:val="AF5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2867">
    <w:abstractNumId w:val="9"/>
  </w:num>
  <w:num w:numId="2" w16cid:durableId="1940261398">
    <w:abstractNumId w:val="7"/>
  </w:num>
  <w:num w:numId="3" w16cid:durableId="1098982236">
    <w:abstractNumId w:val="6"/>
  </w:num>
  <w:num w:numId="4" w16cid:durableId="1859612476">
    <w:abstractNumId w:val="5"/>
  </w:num>
  <w:num w:numId="5" w16cid:durableId="1195995983">
    <w:abstractNumId w:val="4"/>
  </w:num>
  <w:num w:numId="6" w16cid:durableId="1846092940">
    <w:abstractNumId w:val="8"/>
  </w:num>
  <w:num w:numId="7" w16cid:durableId="1571237082">
    <w:abstractNumId w:val="3"/>
  </w:num>
  <w:num w:numId="8" w16cid:durableId="1886404235">
    <w:abstractNumId w:val="2"/>
  </w:num>
  <w:num w:numId="9" w16cid:durableId="1102922292">
    <w:abstractNumId w:val="1"/>
  </w:num>
  <w:num w:numId="10" w16cid:durableId="865867487">
    <w:abstractNumId w:val="0"/>
  </w:num>
  <w:num w:numId="11" w16cid:durableId="1541356120">
    <w:abstractNumId w:val="11"/>
  </w:num>
  <w:num w:numId="12" w16cid:durableId="107905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0D2D"/>
    <w:rsid w:val="00032342"/>
    <w:rsid w:val="00042687"/>
    <w:rsid w:val="00050817"/>
    <w:rsid w:val="0007192B"/>
    <w:rsid w:val="00091382"/>
    <w:rsid w:val="000A07DA"/>
    <w:rsid w:val="000A2BFA"/>
    <w:rsid w:val="000B0619"/>
    <w:rsid w:val="000B377F"/>
    <w:rsid w:val="000B61CA"/>
    <w:rsid w:val="000C479A"/>
    <w:rsid w:val="000F7610"/>
    <w:rsid w:val="00114ED7"/>
    <w:rsid w:val="001300CA"/>
    <w:rsid w:val="00140B0E"/>
    <w:rsid w:val="001954F3"/>
    <w:rsid w:val="001A5CA9"/>
    <w:rsid w:val="001B2AC1"/>
    <w:rsid w:val="001B403A"/>
    <w:rsid w:val="001F0205"/>
    <w:rsid w:val="001F4583"/>
    <w:rsid w:val="001F67A0"/>
    <w:rsid w:val="00217980"/>
    <w:rsid w:val="00244AB5"/>
    <w:rsid w:val="00271662"/>
    <w:rsid w:val="0027404F"/>
    <w:rsid w:val="00290AAA"/>
    <w:rsid w:val="00293B83"/>
    <w:rsid w:val="002B091C"/>
    <w:rsid w:val="002C2CDD"/>
    <w:rsid w:val="002D45C6"/>
    <w:rsid w:val="002F03FA"/>
    <w:rsid w:val="00312DEB"/>
    <w:rsid w:val="00313E86"/>
    <w:rsid w:val="00333CD3"/>
    <w:rsid w:val="00340365"/>
    <w:rsid w:val="00342B64"/>
    <w:rsid w:val="00364079"/>
    <w:rsid w:val="003977B1"/>
    <w:rsid w:val="003C5528"/>
    <w:rsid w:val="003D03E5"/>
    <w:rsid w:val="004077FB"/>
    <w:rsid w:val="00410CA6"/>
    <w:rsid w:val="004244FF"/>
    <w:rsid w:val="00424DD9"/>
    <w:rsid w:val="004305E4"/>
    <w:rsid w:val="0046104A"/>
    <w:rsid w:val="004717C5"/>
    <w:rsid w:val="0049709D"/>
    <w:rsid w:val="004A24CC"/>
    <w:rsid w:val="004A68FA"/>
    <w:rsid w:val="00523479"/>
    <w:rsid w:val="00524F6D"/>
    <w:rsid w:val="00543DB7"/>
    <w:rsid w:val="005729B0"/>
    <w:rsid w:val="00583E4F"/>
    <w:rsid w:val="0059292C"/>
    <w:rsid w:val="005A260E"/>
    <w:rsid w:val="00634230"/>
    <w:rsid w:val="00641630"/>
    <w:rsid w:val="006670E8"/>
    <w:rsid w:val="00684488"/>
    <w:rsid w:val="006A3CE7"/>
    <w:rsid w:val="006A7746"/>
    <w:rsid w:val="006C4C50"/>
    <w:rsid w:val="006D76B1"/>
    <w:rsid w:val="00710642"/>
    <w:rsid w:val="00713050"/>
    <w:rsid w:val="00741125"/>
    <w:rsid w:val="0074471D"/>
    <w:rsid w:val="00746F7F"/>
    <w:rsid w:val="007569C1"/>
    <w:rsid w:val="00763832"/>
    <w:rsid w:val="00772919"/>
    <w:rsid w:val="00783EC4"/>
    <w:rsid w:val="007A3B3E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4C42"/>
    <w:rsid w:val="008A1907"/>
    <w:rsid w:val="008C6BCA"/>
    <w:rsid w:val="008C7B50"/>
    <w:rsid w:val="008E4B30"/>
    <w:rsid w:val="00906BEE"/>
    <w:rsid w:val="009243E7"/>
    <w:rsid w:val="00985D58"/>
    <w:rsid w:val="009A4BB5"/>
    <w:rsid w:val="009B3C40"/>
    <w:rsid w:val="009B602E"/>
    <w:rsid w:val="009F7AD9"/>
    <w:rsid w:val="00A270C4"/>
    <w:rsid w:val="00A42540"/>
    <w:rsid w:val="00A50939"/>
    <w:rsid w:val="00A83413"/>
    <w:rsid w:val="00AA6A40"/>
    <w:rsid w:val="00AA75F6"/>
    <w:rsid w:val="00AC116A"/>
    <w:rsid w:val="00AD00FD"/>
    <w:rsid w:val="00AE2B4C"/>
    <w:rsid w:val="00AF0A8E"/>
    <w:rsid w:val="00B27019"/>
    <w:rsid w:val="00B41D20"/>
    <w:rsid w:val="00B5664D"/>
    <w:rsid w:val="00B64210"/>
    <w:rsid w:val="00B76A83"/>
    <w:rsid w:val="00B8151A"/>
    <w:rsid w:val="00BA5B40"/>
    <w:rsid w:val="00BD0206"/>
    <w:rsid w:val="00BD4C51"/>
    <w:rsid w:val="00C2098A"/>
    <w:rsid w:val="00C27F01"/>
    <w:rsid w:val="00C5444A"/>
    <w:rsid w:val="00C612DA"/>
    <w:rsid w:val="00C62C50"/>
    <w:rsid w:val="00C7741E"/>
    <w:rsid w:val="00C875AB"/>
    <w:rsid w:val="00C96E48"/>
    <w:rsid w:val="00CA3DF1"/>
    <w:rsid w:val="00CA4581"/>
    <w:rsid w:val="00CD7805"/>
    <w:rsid w:val="00CE18D5"/>
    <w:rsid w:val="00D0320A"/>
    <w:rsid w:val="00D04109"/>
    <w:rsid w:val="00D97A41"/>
    <w:rsid w:val="00DA649D"/>
    <w:rsid w:val="00DD3CF6"/>
    <w:rsid w:val="00DD6416"/>
    <w:rsid w:val="00DF4E0A"/>
    <w:rsid w:val="00E02DCD"/>
    <w:rsid w:val="00E04AE6"/>
    <w:rsid w:val="00E12C60"/>
    <w:rsid w:val="00E13FAF"/>
    <w:rsid w:val="00E22E87"/>
    <w:rsid w:val="00E57630"/>
    <w:rsid w:val="00E64E97"/>
    <w:rsid w:val="00E71011"/>
    <w:rsid w:val="00E83EDC"/>
    <w:rsid w:val="00E86C2B"/>
    <w:rsid w:val="00EB2D52"/>
    <w:rsid w:val="00EC0F81"/>
    <w:rsid w:val="00EF7CC9"/>
    <w:rsid w:val="00F207C0"/>
    <w:rsid w:val="00F20AE5"/>
    <w:rsid w:val="00F47E97"/>
    <w:rsid w:val="00F50D2D"/>
    <w:rsid w:val="00F60008"/>
    <w:rsid w:val="00F645C7"/>
    <w:rsid w:val="00F64F0C"/>
    <w:rsid w:val="00FA3215"/>
    <w:rsid w:val="00FF4243"/>
    <w:rsid w:val="0A4DB136"/>
    <w:rsid w:val="152A33AA"/>
    <w:rsid w:val="1D65D746"/>
    <w:rsid w:val="1F88A02D"/>
    <w:rsid w:val="1FEC80F5"/>
    <w:rsid w:val="319BA7B3"/>
    <w:rsid w:val="4BA8CC04"/>
    <w:rsid w:val="50CD799F"/>
    <w:rsid w:val="553F6B82"/>
    <w:rsid w:val="586746F8"/>
    <w:rsid w:val="6AA5136A"/>
    <w:rsid w:val="6DDCB42C"/>
    <w:rsid w:val="701CF77A"/>
    <w:rsid w:val="711454EE"/>
    <w:rsid w:val="72B0254F"/>
    <w:rsid w:val="7564EC52"/>
    <w:rsid w:val="771EB98B"/>
    <w:rsid w:val="7772F313"/>
    <w:rsid w:val="79B644F6"/>
    <w:rsid w:val="7A1329C6"/>
    <w:rsid w:val="7CF6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1BFDD2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1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1F67A0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01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011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semiHidden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71011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semiHidden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F67A0"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011"/>
  </w:style>
  <w:style w:type="paragraph" w:styleId="Footer">
    <w:name w:val="footer"/>
    <w:basedOn w:val="Normal"/>
    <w:link w:val="FooterChar"/>
    <w:uiPriority w:val="99"/>
    <w:semiHidden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1011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3"/>
    <w:semiHidden/>
    <w:rsid w:val="00E71011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1"/>
    <w:semiHidden/>
    <w:qFormat/>
    <w:rsid w:val="00AA75F6"/>
  </w:style>
  <w:style w:type="character" w:customStyle="1" w:styleId="DateChar">
    <w:name w:val="Date Char"/>
    <w:basedOn w:val="DefaultParagraphFont"/>
    <w:link w:val="Date"/>
    <w:uiPriority w:val="11"/>
    <w:semiHidden/>
    <w:rsid w:val="00E71011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20"/>
    <w:unhideWhenUsed/>
    <w:qFormat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11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semiHidden/>
    <w:rsid w:val="00E71011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vivien.nixon11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ixon\AppData\Local\Microsoft\Office\16.0\DTS\en-IE%7bEC46DF5B-9EC2-4BAE-8252-6BB4A1F72B9B%7d\%7b807D68D0-3E91-453A-BA89-042DDA6EE2BD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77B23B42564C7DAB1CE2FA52188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2854F-247A-497C-87A0-941C8C18BE03}"/>
      </w:docPartPr>
      <w:docPartBody>
        <w:p w:rsidR="000F1C0B" w:rsidRDefault="00000000">
          <w:pPr>
            <w:pStyle w:val="F177B23B42564C7DAB1CE2FA52188F2F"/>
          </w:pPr>
          <w:r w:rsidRPr="00906BEE">
            <w:t>Objective</w:t>
          </w:r>
        </w:p>
      </w:docPartBody>
    </w:docPart>
    <w:docPart>
      <w:docPartPr>
        <w:name w:val="EC47F916166343F59CB91393980FB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C93B7-DDBB-40AB-BE34-79CDC43126DF}"/>
      </w:docPartPr>
      <w:docPartBody>
        <w:p w:rsidR="000F1C0B" w:rsidRDefault="00000000">
          <w:pPr>
            <w:pStyle w:val="EC47F916166343F59CB91393980FB94C"/>
          </w:pPr>
          <w:r w:rsidRPr="00906BEE">
            <w:t>Experience</w:t>
          </w:r>
        </w:p>
      </w:docPartBody>
    </w:docPart>
    <w:docPart>
      <w:docPartPr>
        <w:name w:val="A410FB048BC9446A8F439B4CB4C8E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5551F-BDDD-4469-9352-C8BF8860E8AD}"/>
      </w:docPartPr>
      <w:docPartBody>
        <w:p w:rsidR="000F1C0B" w:rsidRDefault="00000000">
          <w:pPr>
            <w:pStyle w:val="A410FB048BC9446A8F439B4CB4C8EC0B"/>
          </w:pPr>
          <w:r w:rsidRPr="00906BEE">
            <w:t>Skills</w:t>
          </w:r>
        </w:p>
      </w:docPartBody>
    </w:docPart>
    <w:docPart>
      <w:docPartPr>
        <w:name w:val="270E744522684CDB92801F8C9298B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BFDE3-4061-4738-B5D7-252A78CA6ECE}"/>
      </w:docPartPr>
      <w:docPartBody>
        <w:p w:rsidR="000F1C0B" w:rsidRDefault="00000000">
          <w:pPr>
            <w:pStyle w:val="270E744522684CDB92801F8C9298B347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53"/>
    <w:rsid w:val="000F1C0B"/>
    <w:rsid w:val="002661E2"/>
    <w:rsid w:val="00EA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77B23B42564C7DAB1CE2FA52188F2F">
    <w:name w:val="F177B23B42564C7DAB1CE2FA52188F2F"/>
  </w:style>
  <w:style w:type="paragraph" w:customStyle="1" w:styleId="EC47F916166343F59CB91393980FB94C">
    <w:name w:val="EC47F916166343F59CB91393980FB94C"/>
  </w:style>
  <w:style w:type="paragraph" w:customStyle="1" w:styleId="A410FB048BC9446A8F439B4CB4C8EC0B">
    <w:name w:val="A410FB048BC9446A8F439B4CB4C8EC0B"/>
  </w:style>
  <w:style w:type="paragraph" w:customStyle="1" w:styleId="270E744522684CDB92801F8C9298B347">
    <w:name w:val="270E744522684CDB92801F8C9298B3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67AD69-A213-46DF-AA9B-73F1C7B35B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5E74AC7-499A-4A1C-84F0-42950085C8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6AE26-747D-4421-A34C-F1240CCA5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{807D68D0-3E91-453A-BA89-042DDA6EE2BD}tf16392716_win32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2023-06-22T04:30:00Z</dcterms:created>
  <dcterms:modified xsi:type="dcterms:W3CDTF">2023-06-22T04:30:00Z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